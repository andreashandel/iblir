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D7" w:rsidRPr="009006D6" w:rsidRDefault="001631D7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horzAnchor="margin" w:tblpXSpec="center" w:tblpY="338"/>
        <w:tblW w:w="11605" w:type="dxa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  <w:tblDescription w:val="Table to enter weekly notes"/>
      </w:tblPr>
      <w:tblGrid>
        <w:gridCol w:w="733"/>
        <w:gridCol w:w="1332"/>
        <w:gridCol w:w="823"/>
        <w:gridCol w:w="1618"/>
        <w:gridCol w:w="738"/>
        <w:gridCol w:w="1591"/>
        <w:gridCol w:w="756"/>
        <w:gridCol w:w="1584"/>
        <w:gridCol w:w="763"/>
        <w:gridCol w:w="1667"/>
      </w:tblGrid>
      <w:tr w:rsidR="00BE69D3" w:rsidTr="0042650C">
        <w:trPr>
          <w:trHeight w:hRule="exact" w:val="360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Monday:"/>
                <w:tag w:val="Monday:"/>
                <w:id w:val="-124931622"/>
                <w:placeholder>
                  <w:docPart w:val="0FEDED459C5F40F09D4619C26DCAD839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Mon</w:t>
                </w:r>
              </w:sdtContent>
            </w:sdt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uesday:"/>
                <w:tag w:val="Tuesday:"/>
                <w:id w:val="-1897266594"/>
                <w:placeholder>
                  <w:docPart w:val="D079BD4A64BC4A1D838EC2F49DE4BC5B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Tue</w:t>
                </w:r>
              </w:sdtContent>
            </w:sdt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Wednesday:"/>
                <w:tag w:val="Wednesday:"/>
                <w:id w:val="1956899999"/>
                <w:placeholder>
                  <w:docPart w:val="1F399DC2741E4A61865749DF16147AE4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Wed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hursday:"/>
                <w:tag w:val="Thursday:"/>
                <w:id w:val="1344053801"/>
                <w:placeholder>
                  <w:docPart w:val="71D4925AD83F45A09901A1DD7B718CFD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Thur</w:t>
                </w:r>
              </w:sdtContent>
            </w:sdt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2A3" w:rsidRPr="00AA32F1" w:rsidRDefault="007C7FB8" w:rsidP="00AA32F1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Friday:"/>
                <w:tag w:val="Friday:"/>
                <w:id w:val="-1038117206"/>
                <w:placeholder>
                  <w:docPart w:val="A5EB4B667CC54A3ABE589332AE1C1F49"/>
                </w:placeholder>
                <w:temporary/>
                <w:showingPlcHdr/>
                <w15:appearance w15:val="hidden"/>
              </w:sdtPr>
              <w:sdtContent>
                <w:r w:rsidR="004E3934" w:rsidRPr="00AA32F1">
                  <w:rPr>
                    <w:color w:val="auto"/>
                  </w:rPr>
                  <w:t>Fri</w:t>
                </w:r>
              </w:sdtContent>
            </w:sdt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2521C2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single" w:sz="4" w:space="0" w:color="auto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8 am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344E24">
        <w:trPr>
          <w:trHeight w:hRule="exact" w:val="512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63617D" w:rsidRDefault="00AA32F1" w:rsidP="00AA32F1">
            <w:pPr>
              <w:pStyle w:val="Time"/>
              <w:jc w:val="center"/>
            </w:pPr>
            <w:r w:rsidRPr="0063617D">
              <w:t>9</w:t>
            </w:r>
            <w:r>
              <w:t xml:space="preserve">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AA32F1">
            <w:pPr>
              <w:pStyle w:val="AppointmentText"/>
              <w:jc w:val="center"/>
            </w:pPr>
            <w:r>
              <w:t>Discussion Board Checked</w:t>
            </w: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10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262E1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42650C" w:rsidTr="006F650E">
        <w:trPr>
          <w:trHeight w:hRule="exact" w:val="259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(ST)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361EA0">
              <w:t>Chat (ST)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11 am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6F650E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(ST)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361EA0">
              <w:t>Chat (ST)</w:t>
            </w: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12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42650C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(WB)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1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Zoom (WB)</w:t>
            </w: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951D78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2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951D78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  <w:r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F73328">
        <w:trPr>
          <w:trHeight w:hRule="exact" w:val="295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F25D56">
              <w:t>Zoom (ST)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3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F73328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F25D56">
              <w:t>Zoom (ST)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76297A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35D0A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4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Chat (WB)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5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42650C" w:rsidP="0042650C">
            <w:pPr>
              <w:pStyle w:val="AppointmentText"/>
              <w:jc w:val="center"/>
            </w:pPr>
            <w:r>
              <w:t>Chat (WB)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76297A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  <w:tr w:rsidR="0042650C" w:rsidTr="00711E43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6F4477">
              <w:t>Zoom (CX)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6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711E43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6F4477">
              <w:t>Zoom (CX)</w:t>
            </w: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A12C6D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4B20EE">
              <w:t>Chat (WB)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7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A12C6D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4B20EE">
              <w:t>Chat (WB)</w:t>
            </w: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0E2597">
        <w:trPr>
          <w:trHeight w:hRule="exact" w:val="288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9515E0">
              <w:t>Chat (CX)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Pr="00635D0A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Time"/>
              <w:jc w:val="center"/>
            </w:pPr>
            <w:r>
              <w:t>8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42650C" w:rsidTr="000E2597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</w:tcPr>
          <w:p w:rsidR="0042650C" w:rsidRDefault="0042650C" w:rsidP="0042650C">
            <w:pPr>
              <w:jc w:val="center"/>
            </w:pPr>
            <w:r w:rsidRPr="009515E0">
              <w:t>Chat (CX)</w:t>
            </w: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42650C" w:rsidRPr="005612DE" w:rsidRDefault="0042650C" w:rsidP="0042650C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42650C" w:rsidRDefault="0042650C" w:rsidP="0042650C">
            <w:pPr>
              <w:pStyle w:val="AppointmentText"/>
              <w:jc w:val="center"/>
            </w:pPr>
          </w:p>
        </w:tc>
      </w:tr>
      <w:tr w:rsidR="00AA32F1" w:rsidTr="00344E24">
        <w:trPr>
          <w:trHeight w:hRule="exact" w:val="440"/>
        </w:trPr>
        <w:tc>
          <w:tcPr>
            <w:tcW w:w="73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3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82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61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35D0A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738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Pr="00635D0A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756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584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42650C">
            <w:pPr>
              <w:pStyle w:val="AppointmentText"/>
              <w:jc w:val="center"/>
            </w:pPr>
            <w:r>
              <w:t>Discussion Board Checked</w:t>
            </w:r>
          </w:p>
        </w:tc>
        <w:tc>
          <w:tcPr>
            <w:tcW w:w="763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Time"/>
              <w:jc w:val="center"/>
            </w:pPr>
            <w:r>
              <w:t>9 pm</w:t>
            </w:r>
          </w:p>
        </w:tc>
        <w:tc>
          <w:tcPr>
            <w:tcW w:w="166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344E24" w:rsidP="00AA32F1">
            <w:pPr>
              <w:pStyle w:val="AppointmentText"/>
              <w:jc w:val="center"/>
            </w:pPr>
            <w:r>
              <w:t>Discussion Board Checked</w:t>
            </w:r>
          </w:p>
        </w:tc>
      </w:tr>
      <w:tr w:rsidR="00AA32F1" w:rsidTr="0042650C">
        <w:trPr>
          <w:trHeight w:hRule="exact" w:val="288"/>
        </w:trPr>
        <w:tc>
          <w:tcPr>
            <w:tcW w:w="73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332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82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618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38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591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42650C">
            <w:pPr>
              <w:pStyle w:val="AppointmentText"/>
              <w:jc w:val="center"/>
            </w:pPr>
          </w:p>
        </w:tc>
        <w:tc>
          <w:tcPr>
            <w:tcW w:w="756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584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  <w:tc>
          <w:tcPr>
            <w:tcW w:w="763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AA32F1" w:rsidRPr="005612DE" w:rsidRDefault="00AA32F1" w:rsidP="00AA32F1">
            <w:pPr>
              <w:pStyle w:val="Time"/>
              <w:jc w:val="center"/>
            </w:pPr>
          </w:p>
        </w:tc>
        <w:tc>
          <w:tcPr>
            <w:tcW w:w="1667" w:type="dxa"/>
            <w:tcBorders>
              <w:top w:val="nil"/>
              <w:left w:val="single" w:sz="8" w:space="0" w:color="365F91" w:themeColor="accent1" w:themeShade="BF"/>
              <w:bottom w:val="single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AA32F1" w:rsidRDefault="00AA32F1" w:rsidP="00AA32F1">
            <w:pPr>
              <w:pStyle w:val="AppointmentText"/>
              <w:jc w:val="center"/>
            </w:pP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BAD" w:rsidRDefault="00A71BAD" w:rsidP="006039AE">
      <w:r>
        <w:separator/>
      </w:r>
    </w:p>
  </w:endnote>
  <w:endnote w:type="continuationSeparator" w:id="0">
    <w:p w:rsidR="00A71BAD" w:rsidRDefault="00A71BAD" w:rsidP="0060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BAD" w:rsidRDefault="00A71BAD" w:rsidP="006039AE">
      <w:r>
        <w:separator/>
      </w:r>
    </w:p>
  </w:footnote>
  <w:footnote w:type="continuationSeparator" w:id="0">
    <w:p w:rsidR="00A71BAD" w:rsidRDefault="00A71BAD" w:rsidP="0060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7F" w:rsidRDefault="00B77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B20C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4090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62BF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A40A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C44C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A5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0047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001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64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ECB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F1"/>
    <w:rsid w:val="000044F3"/>
    <w:rsid w:val="00024D1D"/>
    <w:rsid w:val="000315D9"/>
    <w:rsid w:val="000318F3"/>
    <w:rsid w:val="00046411"/>
    <w:rsid w:val="00051026"/>
    <w:rsid w:val="00055481"/>
    <w:rsid w:val="000A7737"/>
    <w:rsid w:val="000B5809"/>
    <w:rsid w:val="000E31E0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6456E"/>
    <w:rsid w:val="001756A8"/>
    <w:rsid w:val="00177C4A"/>
    <w:rsid w:val="00185172"/>
    <w:rsid w:val="001B0FD7"/>
    <w:rsid w:val="001D53FF"/>
    <w:rsid w:val="001F5749"/>
    <w:rsid w:val="00205666"/>
    <w:rsid w:val="00223D84"/>
    <w:rsid w:val="00226006"/>
    <w:rsid w:val="00237039"/>
    <w:rsid w:val="00237B20"/>
    <w:rsid w:val="002521C2"/>
    <w:rsid w:val="00253269"/>
    <w:rsid w:val="002B23D2"/>
    <w:rsid w:val="002C2DFA"/>
    <w:rsid w:val="002E0145"/>
    <w:rsid w:val="002F6C8F"/>
    <w:rsid w:val="00302A05"/>
    <w:rsid w:val="00317136"/>
    <w:rsid w:val="003308BE"/>
    <w:rsid w:val="00344E24"/>
    <w:rsid w:val="00345575"/>
    <w:rsid w:val="00346EEA"/>
    <w:rsid w:val="003521C0"/>
    <w:rsid w:val="0035571D"/>
    <w:rsid w:val="00357D3F"/>
    <w:rsid w:val="00360580"/>
    <w:rsid w:val="00364AD9"/>
    <w:rsid w:val="003A5E8D"/>
    <w:rsid w:val="003B0DFF"/>
    <w:rsid w:val="003B615B"/>
    <w:rsid w:val="003D3C55"/>
    <w:rsid w:val="003D79F6"/>
    <w:rsid w:val="003E6234"/>
    <w:rsid w:val="004004E4"/>
    <w:rsid w:val="0042650C"/>
    <w:rsid w:val="004523EA"/>
    <w:rsid w:val="00466251"/>
    <w:rsid w:val="004A6C0F"/>
    <w:rsid w:val="004C2C66"/>
    <w:rsid w:val="004E3934"/>
    <w:rsid w:val="00557A56"/>
    <w:rsid w:val="005612DE"/>
    <w:rsid w:val="00571C57"/>
    <w:rsid w:val="0058197B"/>
    <w:rsid w:val="005A4FBE"/>
    <w:rsid w:val="005D309C"/>
    <w:rsid w:val="005D3BF3"/>
    <w:rsid w:val="006039AE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411E"/>
    <w:rsid w:val="007248E9"/>
    <w:rsid w:val="007262E1"/>
    <w:rsid w:val="0073120C"/>
    <w:rsid w:val="0076297A"/>
    <w:rsid w:val="00782B1A"/>
    <w:rsid w:val="007A3080"/>
    <w:rsid w:val="007A61E6"/>
    <w:rsid w:val="007C7FB8"/>
    <w:rsid w:val="007E5245"/>
    <w:rsid w:val="007E76EB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4391"/>
    <w:rsid w:val="008E4ED8"/>
    <w:rsid w:val="008E5861"/>
    <w:rsid w:val="008E73F3"/>
    <w:rsid w:val="008F308C"/>
    <w:rsid w:val="008F368F"/>
    <w:rsid w:val="009006D6"/>
    <w:rsid w:val="00917567"/>
    <w:rsid w:val="009445B1"/>
    <w:rsid w:val="00944E17"/>
    <w:rsid w:val="009B4929"/>
    <w:rsid w:val="009C5DC7"/>
    <w:rsid w:val="009D34A4"/>
    <w:rsid w:val="009F7D4A"/>
    <w:rsid w:val="00A03FCE"/>
    <w:rsid w:val="00A31BDD"/>
    <w:rsid w:val="00A41A6E"/>
    <w:rsid w:val="00A4248C"/>
    <w:rsid w:val="00A451C0"/>
    <w:rsid w:val="00A64D05"/>
    <w:rsid w:val="00A71BAD"/>
    <w:rsid w:val="00A723B1"/>
    <w:rsid w:val="00A742E7"/>
    <w:rsid w:val="00A77B8E"/>
    <w:rsid w:val="00AA32F1"/>
    <w:rsid w:val="00AB63AD"/>
    <w:rsid w:val="00AE3761"/>
    <w:rsid w:val="00AF332F"/>
    <w:rsid w:val="00AF373F"/>
    <w:rsid w:val="00B50A02"/>
    <w:rsid w:val="00B54A75"/>
    <w:rsid w:val="00B76259"/>
    <w:rsid w:val="00B7727F"/>
    <w:rsid w:val="00B77CBC"/>
    <w:rsid w:val="00BD174F"/>
    <w:rsid w:val="00BE69D3"/>
    <w:rsid w:val="00C36C1B"/>
    <w:rsid w:val="00C614D8"/>
    <w:rsid w:val="00C72448"/>
    <w:rsid w:val="00C72680"/>
    <w:rsid w:val="00C87C4D"/>
    <w:rsid w:val="00C949B6"/>
    <w:rsid w:val="00CA3048"/>
    <w:rsid w:val="00CB0E2F"/>
    <w:rsid w:val="00CC2AA4"/>
    <w:rsid w:val="00CD3E41"/>
    <w:rsid w:val="00CE2599"/>
    <w:rsid w:val="00D0031D"/>
    <w:rsid w:val="00D21639"/>
    <w:rsid w:val="00D275B1"/>
    <w:rsid w:val="00D2782F"/>
    <w:rsid w:val="00D3548F"/>
    <w:rsid w:val="00D456FE"/>
    <w:rsid w:val="00D46C8B"/>
    <w:rsid w:val="00D5711D"/>
    <w:rsid w:val="00D713C9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67A96"/>
    <w:rsid w:val="00E772A3"/>
    <w:rsid w:val="00E908C2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75042"/>
    <w:rsid w:val="00F95521"/>
    <w:rsid w:val="00FB0063"/>
    <w:rsid w:val="00FC1432"/>
    <w:rsid w:val="00FE008C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AC842"/>
  <w15:docId w15:val="{CC13BEA2-7984-471E-A950-C988919F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9" w:unhideWhenUsed="1"/>
    <w:lsdException w:name="index 2" w:semiHidden="1" w:uiPriority="19" w:unhideWhenUsed="1"/>
    <w:lsdException w:name="index 3" w:semiHidden="1" w:uiPriority="19" w:unhideWhenUsed="1"/>
    <w:lsdException w:name="index 4" w:semiHidden="1" w:uiPriority="19" w:unhideWhenUsed="1"/>
    <w:lsdException w:name="index 5" w:semiHidden="1" w:uiPriority="19" w:unhideWhenUsed="1"/>
    <w:lsdException w:name="index 6" w:semiHidden="1" w:uiPriority="19" w:unhideWhenUsed="1"/>
    <w:lsdException w:name="index 7" w:semiHidden="1" w:uiPriority="19" w:unhideWhenUsed="1"/>
    <w:lsdException w:name="index 8" w:semiHidden="1" w:uiPriority="19" w:unhideWhenUsed="1"/>
    <w:lsdException w:name="index 9" w:semiHidden="1" w:uiPriority="1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19" w:unhideWhenUsed="1"/>
    <w:lsdException w:name="caption" w:semiHidden="1" w:uiPriority="99" w:unhideWhenUsed="1" w:qFormat="1"/>
    <w:lsdException w:name="table of figures" w:semiHidden="1" w:uiPriority="20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19" w:unhideWhenUsed="1"/>
    <w:lsdException w:name="page number" w:semiHidden="1" w:uiPriority="20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20" w:unhideWhenUsed="1"/>
    <w:lsdException w:name="macro" w:semiHidden="1" w:uiPriority="19" w:unhideWhenUsed="1"/>
    <w:lsdException w:name="toa heading" w:semiHidden="1" w:unhideWhenUsed="1"/>
    <w:lsdException w:name="List" w:semiHidden="1" w:uiPriority="19" w:unhideWhenUsed="1"/>
    <w:lsdException w:name="List Bullet" w:semiHidden="1" w:uiPriority="19" w:unhideWhenUsed="1"/>
    <w:lsdException w:name="List Number" w:semiHidden="1" w:uiPriority="19" w:unhideWhenUsed="1"/>
    <w:lsdException w:name="List 2" w:semiHidden="1" w:uiPriority="19" w:unhideWhenUsed="1"/>
    <w:lsdException w:name="List 3" w:semiHidden="1" w:uiPriority="19" w:unhideWhenUsed="1"/>
    <w:lsdException w:name="List 4" w:semiHidden="1" w:uiPriority="19" w:unhideWhenUsed="1"/>
    <w:lsdException w:name="List 5" w:semiHidden="1" w:uiPriority="19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semiHidden="1" w:uiPriority="16" w:unhideWhenUsed="1" w:qFormat="1"/>
    <w:lsdException w:name="Closing" w:semiHidden="1" w:uiPriority="99" w:unhideWhenUsed="1"/>
    <w:lsdException w:name="Signature" w:semiHidden="1" w:uiPriority="20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19" w:unhideWhenUsed="1"/>
    <w:lsdException w:name="List Continue 2" w:semiHidden="1" w:uiPriority="19" w:unhideWhenUsed="1"/>
    <w:lsdException w:name="List Continue 3" w:semiHidden="1" w:uiPriority="19" w:unhideWhenUsed="1"/>
    <w:lsdException w:name="List Continue 4" w:semiHidden="1" w:uiPriority="19" w:unhideWhenUsed="1"/>
    <w:lsdException w:name="List Continue 5" w:semiHidden="1" w:uiPriority="19" w:unhideWhenUsed="1"/>
    <w:lsdException w:name="Message Header" w:semiHidden="1" w:uiPriority="19" w:unhideWhenUsed="1"/>
    <w:lsdException w:name="Subtitle" w:semiHidden="1" w:uiPriority="17" w:unhideWhenUsed="1" w:qFormat="1"/>
    <w:lsdException w:name="Salutation" w:semiHidden="1" w:uiPriority="20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20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19" w:unhideWhenUsed="1"/>
    <w:lsdException w:name="FollowedHyperlink" w:semiHidden="1" w:uiPriority="99" w:unhideWhenUsed="1"/>
    <w:lsdException w:name="Strong" w:semiHidden="1" w:uiPriority="20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iPriority="20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20" w:unhideWhenUsed="1"/>
    <w:lsdException w:name="HTML Acronym" w:semiHidden="1" w:uiPriority="19" w:unhideWhenUsed="1"/>
    <w:lsdException w:name="HTML Address" w:semiHidden="1" w:uiPriority="19" w:unhideWhenUsed="1"/>
    <w:lsdException w:name="HTML Cite" w:semiHidden="1" w:uiPriority="19" w:unhideWhenUsed="1"/>
    <w:lsdException w:name="HTML Code" w:semiHidden="1" w:uiPriority="19" w:unhideWhenUsed="1"/>
    <w:lsdException w:name="HTML Definition" w:semiHidden="1" w:uiPriority="19" w:unhideWhenUsed="1"/>
    <w:lsdException w:name="HTML Keyboard" w:semiHidden="1" w:uiPriority="19" w:unhideWhenUsed="1"/>
    <w:lsdException w:name="HTML Preformatted" w:semiHidden="1" w:uiPriority="19" w:unhideWhenUsed="1"/>
    <w:lsdException w:name="HTML Sample" w:semiHidden="1" w:uiPriority="19" w:unhideWhenUsed="1"/>
    <w:lsdException w:name="HTML Typewriter" w:semiHidden="1" w:uiPriority="19" w:unhideWhenUsed="1"/>
    <w:lsdException w:name="HTML Variable" w:semiHidden="1" w:uiPriority="19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234"/>
    <w:rPr>
      <w:rFonts w:asciiTheme="minorHAnsi" w:hAnsiTheme="minorHAnsi"/>
      <w:color w:val="365F91" w:themeColor="accent1" w:themeShade="BF"/>
      <w:sz w:val="18"/>
    </w:rPr>
  </w:style>
  <w:style w:type="paragraph" w:styleId="Heading1">
    <w:name w:val="heading 1"/>
    <w:basedOn w:val="Normal"/>
    <w:next w:val="Normal"/>
    <w:uiPriority w:val="9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248C"/>
    <w:pPr>
      <w:jc w:val="center"/>
      <w:outlineLvl w:val="1"/>
    </w:pPr>
    <w:rPr>
      <w:rFonts w:asciiTheme="majorHAnsi" w:hAnsiTheme="majorHAnsi"/>
      <w:b/>
      <w:color w:val="244061" w:themeColor="accent1" w:themeShade="80"/>
    </w:rPr>
  </w:style>
  <w:style w:type="paragraph" w:styleId="Heading3">
    <w:name w:val="heading 3"/>
    <w:basedOn w:val="Normal"/>
    <w:next w:val="Normal"/>
    <w:uiPriority w:val="9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F6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ing">
    <w:name w:val="Evening"/>
    <w:basedOn w:val="Normal"/>
    <w:next w:val="AppointmentText"/>
    <w:uiPriority w:val="99"/>
    <w:unhideWhenUsed/>
    <w:qFormat/>
    <w:rsid w:val="00CC2AA4"/>
    <w:pPr>
      <w:spacing w:before="20"/>
    </w:pPr>
    <w:rPr>
      <w:b/>
      <w:color w:val="244061" w:themeColor="accent1" w:themeShade="80"/>
    </w:rPr>
  </w:style>
  <w:style w:type="paragraph" w:customStyle="1" w:styleId="Time">
    <w:name w:val="Time"/>
    <w:basedOn w:val="Normal"/>
    <w:uiPriority w:val="13"/>
    <w:qFormat/>
    <w:rsid w:val="00A4248C"/>
    <w:pPr>
      <w:spacing w:before="20"/>
      <w:jc w:val="right"/>
    </w:pPr>
    <w:rPr>
      <w:color w:val="244061" w:themeColor="accent1" w:themeShade="80"/>
      <w:sz w:val="16"/>
      <w:szCs w:val="18"/>
    </w:rPr>
  </w:style>
  <w:style w:type="paragraph" w:customStyle="1" w:styleId="Dates">
    <w:name w:val="Dates"/>
    <w:basedOn w:val="Normal"/>
    <w:uiPriority w:val="12"/>
    <w:qFormat/>
    <w:rsid w:val="002521C2"/>
    <w:pPr>
      <w:jc w:val="right"/>
    </w:pPr>
    <w:rPr>
      <w:b/>
    </w:rPr>
  </w:style>
  <w:style w:type="paragraph" w:styleId="BalloonText">
    <w:name w:val="Balloon Text"/>
    <w:basedOn w:val="Normal"/>
    <w:uiPriority w:val="99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D79F6"/>
    <w:rPr>
      <w:rFonts w:asciiTheme="majorHAnsi" w:hAnsiTheme="majorHAnsi"/>
      <w:b/>
      <w:color w:val="244061" w:themeColor="accent1" w:themeShade="80"/>
      <w:sz w:val="18"/>
    </w:rPr>
  </w:style>
  <w:style w:type="paragraph" w:customStyle="1" w:styleId="AppointmentText">
    <w:name w:val="Appointment Text"/>
    <w:basedOn w:val="Normal"/>
    <w:uiPriority w:val="14"/>
    <w:unhideWhenUsed/>
    <w:qFormat/>
    <w:rsid w:val="002521C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0E3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76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9F6"/>
    <w:rPr>
      <w:rFonts w:asciiTheme="minorHAnsi" w:hAnsiTheme="minorHAnsi"/>
      <w:color w:val="365F91" w:themeColor="accent1" w:themeShade="BF"/>
      <w:sz w:val="18"/>
    </w:rPr>
  </w:style>
  <w:style w:type="paragraph" w:styleId="Footer">
    <w:name w:val="footer"/>
    <w:basedOn w:val="Normal"/>
    <w:link w:val="FooterChar"/>
    <w:uiPriority w:val="99"/>
    <w:unhideWhenUsed/>
    <w:rsid w:val="007E76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9F6"/>
    <w:rPr>
      <w:rFonts w:asciiTheme="minorHAnsi" w:hAnsiTheme="minorHAnsi"/>
      <w:color w:val="365F91" w:themeColor="accent1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F6"/>
    <w:rPr>
      <w:rFonts w:asciiTheme="majorHAnsi" w:eastAsiaTheme="majorEastAsia" w:hAnsiTheme="majorHAnsi" w:cstheme="majorBidi"/>
      <w:i/>
      <w:iCs/>
      <w:color w:val="365F91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F6"/>
    <w:rPr>
      <w:rFonts w:asciiTheme="majorHAnsi" w:eastAsiaTheme="majorEastAsia" w:hAnsiTheme="majorHAnsi" w:cstheme="majorBidi"/>
      <w:color w:val="365F91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F6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F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F6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F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Index1">
    <w:name w:val="index 1"/>
    <w:basedOn w:val="Normal"/>
    <w:next w:val="Normal"/>
    <w:autoRedefine/>
    <w:uiPriority w:val="19"/>
    <w:semiHidden/>
    <w:unhideWhenUsed/>
    <w:rsid w:val="003D79F6"/>
    <w:pPr>
      <w:ind w:left="180" w:hanging="180"/>
    </w:pPr>
  </w:style>
  <w:style w:type="paragraph" w:styleId="MessageHeader">
    <w:name w:val="Message Header"/>
    <w:basedOn w:val="Normal"/>
    <w:link w:val="MessageHeaderChar"/>
    <w:uiPriority w:val="19"/>
    <w:semiHidden/>
    <w:unhideWhenUsed/>
    <w:rsid w:val="003D79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sid w:val="003D79F6"/>
    <w:rPr>
      <w:rFonts w:asciiTheme="majorHAnsi" w:eastAsiaTheme="majorEastAsia" w:hAnsiTheme="majorHAnsi" w:cstheme="majorBidi"/>
      <w:color w:val="244061" w:themeColor="accent1" w:themeShade="80"/>
      <w:sz w:val="24"/>
      <w:szCs w:val="24"/>
      <w:shd w:val="pct20" w:color="auto" w:fill="auto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79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79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79F6"/>
    <w:rPr>
      <w:rFonts w:asciiTheme="minorHAnsi" w:hAnsiTheme="minorHAnsi"/>
      <w:i/>
      <w:iCs/>
      <w:color w:val="365F91" w:themeColor="accent1" w:themeShade="BF"/>
      <w:sz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79F6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D79F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9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9F6"/>
    <w:rPr>
      <w:rFonts w:asciiTheme="minorHAnsi" w:hAnsiTheme="minorHAnsi"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79F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kay52\Downloads\TF0280705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DED459C5F40F09D4619C26DCA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3A62-CF8E-496B-9490-707BA7ED374B}"/>
      </w:docPartPr>
      <w:docPartBody>
        <w:p w:rsidR="00000000" w:rsidRDefault="00B52A26">
          <w:pPr>
            <w:pStyle w:val="0FEDED459C5F40F09D4619C26DCAD839"/>
          </w:pPr>
          <w:r w:rsidRPr="0063617D">
            <w:t>Mon</w:t>
          </w:r>
        </w:p>
      </w:docPartBody>
    </w:docPart>
    <w:docPart>
      <w:docPartPr>
        <w:name w:val="D079BD4A64BC4A1D838EC2F49DE4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DDE24-EA0F-4D2A-A9BB-5F3F1953E327}"/>
      </w:docPartPr>
      <w:docPartBody>
        <w:p w:rsidR="00000000" w:rsidRDefault="00B52A26">
          <w:pPr>
            <w:pStyle w:val="D079BD4A64BC4A1D838EC2F49DE4BC5B"/>
          </w:pPr>
          <w:r w:rsidRPr="0063617D">
            <w:t>Tue</w:t>
          </w:r>
        </w:p>
      </w:docPartBody>
    </w:docPart>
    <w:docPart>
      <w:docPartPr>
        <w:name w:val="1F399DC2741E4A61865749DF1614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AED2-C51C-4392-86AC-8F7788F6AC9B}"/>
      </w:docPartPr>
      <w:docPartBody>
        <w:p w:rsidR="00000000" w:rsidRDefault="00B52A26">
          <w:pPr>
            <w:pStyle w:val="1F399DC2741E4A61865749DF16147AE4"/>
          </w:pPr>
          <w:r w:rsidRPr="0063617D">
            <w:t>Wed</w:t>
          </w:r>
        </w:p>
      </w:docPartBody>
    </w:docPart>
    <w:docPart>
      <w:docPartPr>
        <w:name w:val="71D4925AD83F45A09901A1DD7B71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B0978-1F72-49D5-A08B-6546C3DC48A8}"/>
      </w:docPartPr>
      <w:docPartBody>
        <w:p w:rsidR="00000000" w:rsidRDefault="00B52A26">
          <w:pPr>
            <w:pStyle w:val="71D4925AD83F45A09901A1DD7B718CFD"/>
          </w:pPr>
          <w:r w:rsidRPr="0063617D">
            <w:t>Thur</w:t>
          </w:r>
        </w:p>
      </w:docPartBody>
    </w:docPart>
    <w:docPart>
      <w:docPartPr>
        <w:name w:val="A5EB4B667CC54A3ABE589332AE1C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FFB95-F84A-4D6A-B751-C78F11B1067E}"/>
      </w:docPartPr>
      <w:docPartBody>
        <w:p w:rsidR="00000000" w:rsidRDefault="00B52A26">
          <w:pPr>
            <w:pStyle w:val="A5EB4B667CC54A3ABE589332AE1C1F49"/>
          </w:pPr>
          <w:r w:rsidRPr="0063617D">
            <w:t>Fri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26"/>
    <w:rsid w:val="00B5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D1B7C5FD4543DE84713D343734F708">
    <w:name w:val="DBD1B7C5FD4543DE84713D343734F708"/>
  </w:style>
  <w:style w:type="paragraph" w:customStyle="1" w:styleId="4851A624600B478BB12F405B17A71543">
    <w:name w:val="4851A624600B478BB12F405B17A71543"/>
  </w:style>
  <w:style w:type="paragraph" w:customStyle="1" w:styleId="796E919FD59440109BE45214946FEEA7">
    <w:name w:val="796E919FD59440109BE45214946FEEA7"/>
  </w:style>
  <w:style w:type="paragraph" w:customStyle="1" w:styleId="2D4AFC1D26A3484FBA03C679EC4EDF16">
    <w:name w:val="2D4AFC1D26A3484FBA03C679EC4EDF16"/>
  </w:style>
  <w:style w:type="paragraph" w:customStyle="1" w:styleId="15229C88069342019EAFB791D2917DD8">
    <w:name w:val="15229C88069342019EAFB791D2917DD8"/>
  </w:style>
  <w:style w:type="paragraph" w:customStyle="1" w:styleId="71D4AA90CCA9460C98A134D2A36C9120">
    <w:name w:val="71D4AA90CCA9460C98A134D2A36C9120"/>
  </w:style>
  <w:style w:type="paragraph" w:customStyle="1" w:styleId="E8017AF7DCC84613AF297CFDE2E1725D">
    <w:name w:val="E8017AF7DCC84613AF297CFDE2E1725D"/>
  </w:style>
  <w:style w:type="paragraph" w:customStyle="1" w:styleId="307422C6E6324E71AAC1C4018FBC27CB">
    <w:name w:val="307422C6E6324E71AAC1C4018FBC27CB"/>
  </w:style>
  <w:style w:type="paragraph" w:customStyle="1" w:styleId="0FEDED459C5F40F09D4619C26DCAD839">
    <w:name w:val="0FEDED459C5F40F09D4619C26DCAD839"/>
  </w:style>
  <w:style w:type="paragraph" w:customStyle="1" w:styleId="7482508BF09C4A10B6F56703EE9674D9">
    <w:name w:val="7482508BF09C4A10B6F56703EE9674D9"/>
  </w:style>
  <w:style w:type="paragraph" w:customStyle="1" w:styleId="D079BD4A64BC4A1D838EC2F49DE4BC5B">
    <w:name w:val="D079BD4A64BC4A1D838EC2F49DE4BC5B"/>
  </w:style>
  <w:style w:type="paragraph" w:customStyle="1" w:styleId="1458E1C8A5D24C17846711D1F6D71C4F">
    <w:name w:val="1458E1C8A5D24C17846711D1F6D71C4F"/>
  </w:style>
  <w:style w:type="paragraph" w:customStyle="1" w:styleId="1F399DC2741E4A61865749DF16147AE4">
    <w:name w:val="1F399DC2741E4A61865749DF16147AE4"/>
  </w:style>
  <w:style w:type="paragraph" w:customStyle="1" w:styleId="DF8B63C33BA144AF8957EA18F837CF5B">
    <w:name w:val="DF8B63C33BA144AF8957EA18F837CF5B"/>
  </w:style>
  <w:style w:type="paragraph" w:customStyle="1" w:styleId="71D4925AD83F45A09901A1DD7B718CFD">
    <w:name w:val="71D4925AD83F45A09901A1DD7B718CFD"/>
  </w:style>
  <w:style w:type="paragraph" w:customStyle="1" w:styleId="87CFBF31B6AC4C7EB86A4336EE2B6F93">
    <w:name w:val="87CFBF31B6AC4C7EB86A4336EE2B6F93"/>
  </w:style>
  <w:style w:type="paragraph" w:customStyle="1" w:styleId="A5EB4B667CC54A3ABE589332AE1C1F49">
    <w:name w:val="A5EB4B667CC54A3ABE589332AE1C1F49"/>
  </w:style>
  <w:style w:type="paragraph" w:customStyle="1" w:styleId="D56ADE11A79745F2A5436FA6051A44C9">
    <w:name w:val="D56ADE11A79745F2A5436FA6051A44C9"/>
  </w:style>
  <w:style w:type="paragraph" w:customStyle="1" w:styleId="208D02984ADB42A9A18627F396E006AA">
    <w:name w:val="208D02984ADB42A9A18627F396E006AA"/>
  </w:style>
  <w:style w:type="paragraph" w:customStyle="1" w:styleId="C756A7412B7748F29A7A8F828A44F60A">
    <w:name w:val="C756A7412B7748F29A7A8F828A44F60A"/>
  </w:style>
  <w:style w:type="paragraph" w:customStyle="1" w:styleId="8C62F3B7C73143DC93F85FA33BB13D79">
    <w:name w:val="8C62F3B7C73143DC93F85FA33BB13D79"/>
  </w:style>
  <w:style w:type="paragraph" w:customStyle="1" w:styleId="0D7B45EA00AE4FE1BAFA83B894DD32F3">
    <w:name w:val="0D7B45EA00AE4FE1BAFA83B894DD32F3"/>
  </w:style>
  <w:style w:type="paragraph" w:customStyle="1" w:styleId="0249FEE88DAC40A080C4675F0439853C">
    <w:name w:val="0249FEE88DAC40A080C4675F04398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TF02807053.dotx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Brian Kenneth Mckay</cp:lastModifiedBy>
  <cp:revision>4</cp:revision>
  <cp:lastPrinted>2019-08-13T14:04:00Z</cp:lastPrinted>
  <dcterms:created xsi:type="dcterms:W3CDTF">2019-08-16T18:20:00Z</dcterms:created>
  <dcterms:modified xsi:type="dcterms:W3CDTF">2019-08-16T18:24:00Z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2018-06-11T06:06:15.8876295Z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