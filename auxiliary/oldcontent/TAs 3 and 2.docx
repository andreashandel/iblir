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D7" w:rsidRPr="001631D7" w:rsidRDefault="001631D7">
      <w:pPr>
        <w:rPr>
          <w:sz w:val="8"/>
          <w:szCs w:val="8"/>
        </w:rPr>
      </w:pPr>
    </w:p>
    <w:tbl>
      <w:tblPr>
        <w:tblpPr w:leftFromText="180" w:rightFromText="180" w:horzAnchor="margin" w:tblpXSpec="center" w:tblpY="338"/>
        <w:tblW w:w="11605" w:type="dxa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1E0" w:firstRow="1" w:lastRow="1" w:firstColumn="1" w:lastColumn="1" w:noHBand="0" w:noVBand="0"/>
        <w:tblDescription w:val="Table to enter weekly notes"/>
      </w:tblPr>
      <w:tblGrid>
        <w:gridCol w:w="733"/>
        <w:gridCol w:w="1332"/>
        <w:gridCol w:w="823"/>
        <w:gridCol w:w="1618"/>
        <w:gridCol w:w="738"/>
        <w:gridCol w:w="1591"/>
        <w:gridCol w:w="756"/>
        <w:gridCol w:w="1584"/>
        <w:gridCol w:w="763"/>
        <w:gridCol w:w="1667"/>
      </w:tblGrid>
      <w:tr w:rsidR="00BE69D3" w:rsidTr="0042650C">
        <w:trPr>
          <w:trHeight w:hRule="exact" w:val="360"/>
        </w:trPr>
        <w:tc>
          <w:tcPr>
            <w:tcW w:w="2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2A3" w:rsidRPr="00AA32F1" w:rsidRDefault="007C7FB8" w:rsidP="00AA32F1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alias w:val="Monday:"/>
                <w:tag w:val="Monday:"/>
                <w:id w:val="-124931622"/>
                <w:placeholder>
                  <w:docPart w:val="0FEDED459C5F40F09D4619C26DCAD839"/>
                </w:placeholder>
                <w:temporary/>
                <w:showingPlcHdr/>
                <w15:appearance w15:val="hidden"/>
              </w:sdtPr>
              <w:sdtContent>
                <w:r w:rsidR="004E3934" w:rsidRPr="00AA32F1">
                  <w:rPr>
                    <w:color w:val="auto"/>
                  </w:rPr>
                  <w:t>Mon</w:t>
                </w:r>
              </w:sdtContent>
            </w:sdt>
          </w:p>
        </w:tc>
        <w:tc>
          <w:tcPr>
            <w:tcW w:w="2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2A3" w:rsidRPr="00AA32F1" w:rsidRDefault="007C7FB8" w:rsidP="00AA32F1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alias w:val="Tuesday:"/>
                <w:tag w:val="Tuesday:"/>
                <w:id w:val="-1897266594"/>
                <w:placeholder>
                  <w:docPart w:val="D079BD4A64BC4A1D838EC2F49DE4BC5B"/>
                </w:placeholder>
                <w:temporary/>
                <w:showingPlcHdr/>
                <w15:appearance w15:val="hidden"/>
              </w:sdtPr>
              <w:sdtContent>
                <w:r w:rsidR="004E3934" w:rsidRPr="00AA32F1">
                  <w:rPr>
                    <w:color w:val="auto"/>
                  </w:rPr>
                  <w:t>Tue</w:t>
                </w:r>
              </w:sdtContent>
            </w:sdt>
          </w:p>
        </w:tc>
        <w:tc>
          <w:tcPr>
            <w:tcW w:w="2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2A3" w:rsidRPr="00AA32F1" w:rsidRDefault="007C7FB8" w:rsidP="00AA32F1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alias w:val="Wednesday:"/>
                <w:tag w:val="Wednesday:"/>
                <w:id w:val="1956899999"/>
                <w:placeholder>
                  <w:docPart w:val="1F399DC2741E4A61865749DF16147AE4"/>
                </w:placeholder>
                <w:temporary/>
                <w:showingPlcHdr/>
                <w15:appearance w15:val="hidden"/>
              </w:sdtPr>
              <w:sdtContent>
                <w:r w:rsidR="004E3934" w:rsidRPr="00AA32F1">
                  <w:rPr>
                    <w:color w:val="auto"/>
                  </w:rPr>
                  <w:t>Wed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2A3" w:rsidRPr="00AA32F1" w:rsidRDefault="007C7FB8" w:rsidP="00AA32F1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alias w:val="Thursday:"/>
                <w:tag w:val="Thursday:"/>
                <w:id w:val="1344053801"/>
                <w:placeholder>
                  <w:docPart w:val="71D4925AD83F45A09901A1DD7B718CFD"/>
                </w:placeholder>
                <w:temporary/>
                <w:showingPlcHdr/>
                <w15:appearance w15:val="hidden"/>
              </w:sdtPr>
              <w:sdtContent>
                <w:r w:rsidR="004E3934" w:rsidRPr="00AA32F1">
                  <w:rPr>
                    <w:color w:val="auto"/>
                  </w:rPr>
                  <w:t>Thur</w:t>
                </w:r>
              </w:sdtContent>
            </w:sdt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2A3" w:rsidRPr="00AA32F1" w:rsidRDefault="007C7FB8" w:rsidP="00AA32F1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alias w:val="Friday:"/>
                <w:tag w:val="Friday:"/>
                <w:id w:val="-1038117206"/>
                <w:placeholder>
                  <w:docPart w:val="A5EB4B667CC54A3ABE589332AE1C1F49"/>
                </w:placeholder>
                <w:temporary/>
                <w:showingPlcHdr/>
                <w15:appearance w15:val="hidden"/>
              </w:sdtPr>
              <w:sdtContent>
                <w:r w:rsidR="004E3934" w:rsidRPr="00AA32F1">
                  <w:rPr>
                    <w:color w:val="auto"/>
                  </w:rPr>
                  <w:t>Fri</w:t>
                </w:r>
              </w:sdtContent>
            </w:sdt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single" w:sz="4" w:space="0" w:color="auto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8 am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Pr="002521C2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8 am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Pr="00635D0A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single" w:sz="4" w:space="0" w:color="auto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8 am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Pr="00635D0A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8 am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8 am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  <w:r w:rsidRPr="0063617D">
              <w:t>9</w:t>
            </w:r>
            <w:r>
              <w:t xml:space="preserve"> am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  <w:r w:rsidRPr="0063617D">
              <w:t>9</w:t>
            </w:r>
            <w:r>
              <w:t xml:space="preserve"> am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  <w:r w:rsidRPr="0063617D">
              <w:t>9</w:t>
            </w:r>
            <w:r>
              <w:t xml:space="preserve"> am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  <w:r w:rsidRPr="0063617D">
              <w:t>9</w:t>
            </w:r>
            <w:r>
              <w:t xml:space="preserve"> am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  <w:r w:rsidRPr="0063617D">
              <w:t>9</w:t>
            </w:r>
            <w:r>
              <w:t xml:space="preserve"> am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10 am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10 am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10 am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10 am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10 am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262E1" w:rsidRDefault="00AA32F1" w:rsidP="00AA32F1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262E1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262E1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262E1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262E1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42650C" w:rsidTr="006F650E">
        <w:trPr>
          <w:trHeight w:hRule="exact" w:val="259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11 am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11 am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  <w:r>
              <w:t>Chat (ST)</w:t>
            </w: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11 am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FA0B49">
              <w:t>Chat (ST)</w:t>
            </w: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11 am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361EA0">
              <w:t>Chat (ST)</w:t>
            </w: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11 am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6F650E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  <w:r>
              <w:t>Chat (ST)</w:t>
            </w: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FA0B49">
              <w:t>Chat (ST)</w:t>
            </w: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361EA0">
              <w:t>Chat (ST)</w:t>
            </w: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12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12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12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12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12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42650C" w:rsidTr="0042650C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  <w:r>
              <w:t>Zoom (WB)</w:t>
            </w: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42650C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  <w:r>
              <w:t>Zoom (WB)</w:t>
            </w: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951D78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2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  <w:r>
              <w:t>Chat (CX)</w:t>
            </w: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2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010D79">
              <w:t>Chat (WB)</w:t>
            </w: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2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2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2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951D78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  <w:r>
              <w:t>Chat (CX)</w:t>
            </w: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010D79">
              <w:t>Chat (WB)</w:t>
            </w: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F73328">
        <w:trPr>
          <w:trHeight w:hRule="exact" w:val="295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3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  <w:r>
              <w:t>Zoom (CX)</w:t>
            </w: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3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3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F25D56">
              <w:t>Zoom (ST)</w:t>
            </w: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3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3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F73328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  <w:r>
              <w:t>Zoom (CX)</w:t>
            </w: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  <w:r>
              <w:t>Zoom (ST)</w:t>
            </w: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F25D56">
              <w:t>Zoom (ST)</w:t>
            </w: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4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4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42650C" w:rsidP="0042650C">
            <w:pPr>
              <w:pStyle w:val="AppointmentText"/>
              <w:jc w:val="center"/>
            </w:pPr>
            <w:r>
              <w:t>Zoom (ST)</w:t>
            </w: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4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35D0A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4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4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5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42650C" w:rsidP="0042650C">
            <w:pPr>
              <w:pStyle w:val="AppointmentText"/>
              <w:jc w:val="center"/>
            </w:pPr>
            <w:r>
              <w:t>Chat (WB)</w:t>
            </w: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5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5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42650C" w:rsidP="0042650C">
            <w:pPr>
              <w:pStyle w:val="AppointmentText"/>
              <w:jc w:val="center"/>
            </w:pPr>
            <w:r>
              <w:t>Zoom (WB)</w:t>
            </w: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5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5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42650C" w:rsidP="0042650C">
            <w:pPr>
              <w:pStyle w:val="AppointmentText"/>
              <w:jc w:val="center"/>
            </w:pPr>
            <w:r>
              <w:t>Chat (WB)</w:t>
            </w: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42650C" w:rsidP="0042650C">
            <w:pPr>
              <w:pStyle w:val="AppointmentText"/>
              <w:jc w:val="center"/>
            </w:pPr>
            <w:r>
              <w:t>Zoom (WB)</w:t>
            </w: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42650C" w:rsidTr="00711E43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6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58631F">
              <w:t>Chat (CX)</w:t>
            </w: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6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6F4477">
              <w:t>Zoom (CX)</w:t>
            </w: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6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35D0A" w:rsidRDefault="0042650C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6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6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711E43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58631F">
              <w:t>Chat (CX)</w:t>
            </w: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6F4477">
              <w:t>Zoom (CX)</w:t>
            </w: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A12C6D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7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7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35D0A" w:rsidRDefault="0042650C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7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4B20EE">
              <w:t>Chat (WB)</w:t>
            </w: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7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7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A12C6D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4B20EE">
              <w:t>Chat (WB)</w:t>
            </w: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0E2597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8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9515E0">
              <w:t>Chat (CX)</w:t>
            </w: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8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35D0A" w:rsidRDefault="0042650C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8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35D0A" w:rsidRDefault="0042650C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8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8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0E2597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9515E0">
              <w:t>Chat (CX)</w:t>
            </w: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9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9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35D0A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9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35D0A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9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9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5612DE" w:rsidRDefault="00AA32F1" w:rsidP="00AA32F1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5612DE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5612DE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5612DE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5612DE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</w:tbl>
    <w:p w:rsidR="00226006" w:rsidRPr="001631D7" w:rsidRDefault="00226006" w:rsidP="000E31E0">
      <w:pPr>
        <w:tabs>
          <w:tab w:val="right" w:pos="9360"/>
        </w:tabs>
        <w:rPr>
          <w:sz w:val="8"/>
          <w:szCs w:val="8"/>
        </w:rPr>
      </w:pPr>
      <w:bookmarkStart w:id="0" w:name="_GoBack"/>
      <w:bookmarkEnd w:id="0"/>
    </w:p>
    <w:sectPr w:rsidR="00226006" w:rsidRPr="001631D7" w:rsidSect="001631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57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790" w:rsidRDefault="004C5790" w:rsidP="006039AE">
      <w:r>
        <w:separator/>
      </w:r>
    </w:p>
  </w:endnote>
  <w:endnote w:type="continuationSeparator" w:id="0">
    <w:p w:rsidR="004C5790" w:rsidRDefault="004C5790" w:rsidP="0060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790" w:rsidRDefault="004C5790" w:rsidP="006039AE">
      <w:r>
        <w:separator/>
      </w:r>
    </w:p>
  </w:footnote>
  <w:footnote w:type="continuationSeparator" w:id="0">
    <w:p w:rsidR="004C5790" w:rsidRDefault="004C5790" w:rsidP="00603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B20C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4090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62BF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A40A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C44C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0A5A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0047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0015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64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ECB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F1"/>
    <w:rsid w:val="000044F3"/>
    <w:rsid w:val="00024D1D"/>
    <w:rsid w:val="000315D9"/>
    <w:rsid w:val="000318F3"/>
    <w:rsid w:val="00046411"/>
    <w:rsid w:val="00051026"/>
    <w:rsid w:val="00055481"/>
    <w:rsid w:val="000A7737"/>
    <w:rsid w:val="000B5809"/>
    <w:rsid w:val="000E31E0"/>
    <w:rsid w:val="001251A4"/>
    <w:rsid w:val="0013273C"/>
    <w:rsid w:val="00140DB5"/>
    <w:rsid w:val="00141168"/>
    <w:rsid w:val="001464C8"/>
    <w:rsid w:val="001468F1"/>
    <w:rsid w:val="001538A9"/>
    <w:rsid w:val="00155B2A"/>
    <w:rsid w:val="001631D7"/>
    <w:rsid w:val="0016456E"/>
    <w:rsid w:val="001756A8"/>
    <w:rsid w:val="00177C4A"/>
    <w:rsid w:val="00185172"/>
    <w:rsid w:val="001B0FD7"/>
    <w:rsid w:val="001D53FF"/>
    <w:rsid w:val="001F5749"/>
    <w:rsid w:val="00205666"/>
    <w:rsid w:val="00223D84"/>
    <w:rsid w:val="00226006"/>
    <w:rsid w:val="00237039"/>
    <w:rsid w:val="00237B20"/>
    <w:rsid w:val="002521C2"/>
    <w:rsid w:val="00253269"/>
    <w:rsid w:val="002B23D2"/>
    <w:rsid w:val="002C2DFA"/>
    <w:rsid w:val="002E0145"/>
    <w:rsid w:val="002F6C8F"/>
    <w:rsid w:val="00302A05"/>
    <w:rsid w:val="00317136"/>
    <w:rsid w:val="003308BE"/>
    <w:rsid w:val="00345575"/>
    <w:rsid w:val="003521C0"/>
    <w:rsid w:val="0035571D"/>
    <w:rsid w:val="00357D3F"/>
    <w:rsid w:val="00360580"/>
    <w:rsid w:val="00364AD9"/>
    <w:rsid w:val="003A5E8D"/>
    <w:rsid w:val="003B0DFF"/>
    <w:rsid w:val="003B615B"/>
    <w:rsid w:val="003D3C55"/>
    <w:rsid w:val="003D79F6"/>
    <w:rsid w:val="003E6234"/>
    <w:rsid w:val="004004E4"/>
    <w:rsid w:val="0042650C"/>
    <w:rsid w:val="004523EA"/>
    <w:rsid w:val="00466251"/>
    <w:rsid w:val="004A6C0F"/>
    <w:rsid w:val="004C2C66"/>
    <w:rsid w:val="004C5790"/>
    <w:rsid w:val="004E3934"/>
    <w:rsid w:val="00557A56"/>
    <w:rsid w:val="005612DE"/>
    <w:rsid w:val="00571C57"/>
    <w:rsid w:val="0058197B"/>
    <w:rsid w:val="005A4FBE"/>
    <w:rsid w:val="005D309C"/>
    <w:rsid w:val="005D3BF3"/>
    <w:rsid w:val="006039AE"/>
    <w:rsid w:val="00635D0A"/>
    <w:rsid w:val="0063617D"/>
    <w:rsid w:val="00636D66"/>
    <w:rsid w:val="006766E6"/>
    <w:rsid w:val="00687CA2"/>
    <w:rsid w:val="006B53B1"/>
    <w:rsid w:val="006D226B"/>
    <w:rsid w:val="006E1B82"/>
    <w:rsid w:val="006E269C"/>
    <w:rsid w:val="00711CB8"/>
    <w:rsid w:val="0071411E"/>
    <w:rsid w:val="007248E9"/>
    <w:rsid w:val="007262E1"/>
    <w:rsid w:val="0073120C"/>
    <w:rsid w:val="0076297A"/>
    <w:rsid w:val="00782B1A"/>
    <w:rsid w:val="007A3080"/>
    <w:rsid w:val="007A61E6"/>
    <w:rsid w:val="007C7FB8"/>
    <w:rsid w:val="007E5245"/>
    <w:rsid w:val="007E76EB"/>
    <w:rsid w:val="008254E0"/>
    <w:rsid w:val="008311DD"/>
    <w:rsid w:val="00832F46"/>
    <w:rsid w:val="00856D2A"/>
    <w:rsid w:val="00863F84"/>
    <w:rsid w:val="008706BD"/>
    <w:rsid w:val="00872AE2"/>
    <w:rsid w:val="008806FD"/>
    <w:rsid w:val="008808CB"/>
    <w:rsid w:val="008B1A73"/>
    <w:rsid w:val="008B51D1"/>
    <w:rsid w:val="008B6625"/>
    <w:rsid w:val="008C17D6"/>
    <w:rsid w:val="008D4391"/>
    <w:rsid w:val="008E4ED8"/>
    <w:rsid w:val="008E5861"/>
    <w:rsid w:val="008E73F3"/>
    <w:rsid w:val="008F308C"/>
    <w:rsid w:val="008F368F"/>
    <w:rsid w:val="00917567"/>
    <w:rsid w:val="009445B1"/>
    <w:rsid w:val="00944E17"/>
    <w:rsid w:val="009B4929"/>
    <w:rsid w:val="009C5DC7"/>
    <w:rsid w:val="009D34A4"/>
    <w:rsid w:val="009F7D4A"/>
    <w:rsid w:val="00A03FCE"/>
    <w:rsid w:val="00A31BDD"/>
    <w:rsid w:val="00A41A6E"/>
    <w:rsid w:val="00A4248C"/>
    <w:rsid w:val="00A451C0"/>
    <w:rsid w:val="00A64D05"/>
    <w:rsid w:val="00A723B1"/>
    <w:rsid w:val="00A742E7"/>
    <w:rsid w:val="00A77B8E"/>
    <w:rsid w:val="00AA32F1"/>
    <w:rsid w:val="00AB63AD"/>
    <w:rsid w:val="00AE3761"/>
    <w:rsid w:val="00AF332F"/>
    <w:rsid w:val="00AF373F"/>
    <w:rsid w:val="00B50A02"/>
    <w:rsid w:val="00B54A75"/>
    <w:rsid w:val="00B76259"/>
    <w:rsid w:val="00B7727F"/>
    <w:rsid w:val="00B77CBC"/>
    <w:rsid w:val="00BD174F"/>
    <w:rsid w:val="00BE69D3"/>
    <w:rsid w:val="00C36C1B"/>
    <w:rsid w:val="00C614D8"/>
    <w:rsid w:val="00C72448"/>
    <w:rsid w:val="00C72680"/>
    <w:rsid w:val="00C87C4D"/>
    <w:rsid w:val="00C949B6"/>
    <w:rsid w:val="00CA3048"/>
    <w:rsid w:val="00CB0E2F"/>
    <w:rsid w:val="00CC2AA4"/>
    <w:rsid w:val="00CD3E41"/>
    <w:rsid w:val="00CE2599"/>
    <w:rsid w:val="00D0031D"/>
    <w:rsid w:val="00D21639"/>
    <w:rsid w:val="00D275B1"/>
    <w:rsid w:val="00D2782F"/>
    <w:rsid w:val="00D3548F"/>
    <w:rsid w:val="00D456FE"/>
    <w:rsid w:val="00D46C8B"/>
    <w:rsid w:val="00D5711D"/>
    <w:rsid w:val="00D713C9"/>
    <w:rsid w:val="00DA2D3F"/>
    <w:rsid w:val="00DA2D4A"/>
    <w:rsid w:val="00DC35F5"/>
    <w:rsid w:val="00DD2186"/>
    <w:rsid w:val="00DD4A63"/>
    <w:rsid w:val="00DF31E7"/>
    <w:rsid w:val="00DF5429"/>
    <w:rsid w:val="00E20218"/>
    <w:rsid w:val="00E40BC3"/>
    <w:rsid w:val="00E43632"/>
    <w:rsid w:val="00E4572B"/>
    <w:rsid w:val="00E5720E"/>
    <w:rsid w:val="00E67A96"/>
    <w:rsid w:val="00E772A3"/>
    <w:rsid w:val="00E908C2"/>
    <w:rsid w:val="00EB719A"/>
    <w:rsid w:val="00EE078B"/>
    <w:rsid w:val="00EE0AC0"/>
    <w:rsid w:val="00EE4073"/>
    <w:rsid w:val="00F312AB"/>
    <w:rsid w:val="00F42D4C"/>
    <w:rsid w:val="00F55CB2"/>
    <w:rsid w:val="00F619EB"/>
    <w:rsid w:val="00F74DFA"/>
    <w:rsid w:val="00F75042"/>
    <w:rsid w:val="00F95521"/>
    <w:rsid w:val="00FB0063"/>
    <w:rsid w:val="00FC1432"/>
    <w:rsid w:val="00FE008C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2AC842"/>
  <w15:docId w15:val="{CC13BEA2-7984-471E-A950-C988919F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9" w:unhideWhenUsed="1"/>
    <w:lsdException w:name="index 2" w:semiHidden="1" w:uiPriority="19" w:unhideWhenUsed="1"/>
    <w:lsdException w:name="index 3" w:semiHidden="1" w:uiPriority="19" w:unhideWhenUsed="1"/>
    <w:lsdException w:name="index 4" w:semiHidden="1" w:uiPriority="19" w:unhideWhenUsed="1"/>
    <w:lsdException w:name="index 5" w:semiHidden="1" w:uiPriority="19" w:unhideWhenUsed="1"/>
    <w:lsdException w:name="index 6" w:semiHidden="1" w:uiPriority="19" w:unhideWhenUsed="1"/>
    <w:lsdException w:name="index 7" w:semiHidden="1" w:uiPriority="19" w:unhideWhenUsed="1"/>
    <w:lsdException w:name="index 8" w:semiHidden="1" w:uiPriority="19" w:unhideWhenUsed="1"/>
    <w:lsdException w:name="index 9" w:semiHidden="1" w:uiPriority="1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20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19" w:unhideWhenUsed="1"/>
    <w:lsdException w:name="caption" w:semiHidden="1" w:uiPriority="99" w:unhideWhenUsed="1" w:qFormat="1"/>
    <w:lsdException w:name="table of figures" w:semiHidden="1" w:uiPriority="20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19" w:unhideWhenUsed="1"/>
    <w:lsdException w:name="page number" w:semiHidden="1" w:uiPriority="20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20" w:unhideWhenUsed="1"/>
    <w:lsdException w:name="macro" w:semiHidden="1" w:uiPriority="19" w:unhideWhenUsed="1"/>
    <w:lsdException w:name="toa heading" w:semiHidden="1" w:unhideWhenUsed="1"/>
    <w:lsdException w:name="List" w:semiHidden="1" w:uiPriority="19" w:unhideWhenUsed="1"/>
    <w:lsdException w:name="List Bullet" w:semiHidden="1" w:uiPriority="19" w:unhideWhenUsed="1"/>
    <w:lsdException w:name="List Number" w:semiHidden="1" w:uiPriority="19" w:unhideWhenUsed="1"/>
    <w:lsdException w:name="List 2" w:semiHidden="1" w:uiPriority="19" w:unhideWhenUsed="1"/>
    <w:lsdException w:name="List 3" w:semiHidden="1" w:uiPriority="19" w:unhideWhenUsed="1"/>
    <w:lsdException w:name="List 4" w:semiHidden="1" w:uiPriority="19" w:unhideWhenUsed="1"/>
    <w:lsdException w:name="List 5" w:semiHidden="1" w:uiPriority="19" w:unhideWhenUsed="1"/>
    <w:lsdException w:name="List Bullet 2" w:semiHidden="1" w:uiPriority="19" w:unhideWhenUsed="1"/>
    <w:lsdException w:name="List Bullet 3" w:semiHidden="1" w:uiPriority="19" w:unhideWhenUsed="1"/>
    <w:lsdException w:name="List Bullet 4" w:semiHidden="1" w:uiPriority="19" w:unhideWhenUsed="1"/>
    <w:lsdException w:name="List Bullet 5" w:semiHidden="1" w:uiPriority="19" w:unhideWhenUsed="1"/>
    <w:lsdException w:name="List Number 2" w:semiHidden="1" w:uiPriority="19" w:unhideWhenUsed="1"/>
    <w:lsdException w:name="List Number 3" w:semiHidden="1" w:uiPriority="19" w:unhideWhenUsed="1"/>
    <w:lsdException w:name="List Number 4" w:semiHidden="1" w:uiPriority="19" w:unhideWhenUsed="1"/>
    <w:lsdException w:name="List Number 5" w:semiHidden="1" w:uiPriority="19" w:unhideWhenUsed="1"/>
    <w:lsdException w:name="Title" w:semiHidden="1" w:uiPriority="16" w:unhideWhenUsed="1" w:qFormat="1"/>
    <w:lsdException w:name="Closing" w:semiHidden="1" w:uiPriority="99" w:unhideWhenUsed="1"/>
    <w:lsdException w:name="Signature" w:semiHidden="1" w:uiPriority="20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19" w:unhideWhenUsed="1"/>
    <w:lsdException w:name="List Continue 2" w:semiHidden="1" w:uiPriority="19" w:unhideWhenUsed="1"/>
    <w:lsdException w:name="List Continue 3" w:semiHidden="1" w:uiPriority="19" w:unhideWhenUsed="1"/>
    <w:lsdException w:name="List Continue 4" w:semiHidden="1" w:uiPriority="19" w:unhideWhenUsed="1"/>
    <w:lsdException w:name="List Continue 5" w:semiHidden="1" w:uiPriority="19" w:unhideWhenUsed="1"/>
    <w:lsdException w:name="Message Header" w:semiHidden="1" w:uiPriority="19" w:unhideWhenUsed="1"/>
    <w:lsdException w:name="Subtitle" w:semiHidden="1" w:uiPriority="17" w:unhideWhenUsed="1" w:qFormat="1"/>
    <w:lsdException w:name="Salutation" w:semiHidden="1" w:uiPriority="20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20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19" w:unhideWhenUsed="1"/>
    <w:lsdException w:name="FollowedHyperlink" w:semiHidden="1" w:uiPriority="99" w:unhideWhenUsed="1"/>
    <w:lsdException w:name="Strong" w:semiHidden="1" w:uiPriority="20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iPriority="20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20" w:unhideWhenUsed="1"/>
    <w:lsdException w:name="HTML Acronym" w:semiHidden="1" w:uiPriority="19" w:unhideWhenUsed="1"/>
    <w:lsdException w:name="HTML Address" w:semiHidden="1" w:uiPriority="19" w:unhideWhenUsed="1"/>
    <w:lsdException w:name="HTML Cite" w:semiHidden="1" w:uiPriority="19" w:unhideWhenUsed="1"/>
    <w:lsdException w:name="HTML Code" w:semiHidden="1" w:uiPriority="19" w:unhideWhenUsed="1"/>
    <w:lsdException w:name="HTML Definition" w:semiHidden="1" w:uiPriority="19" w:unhideWhenUsed="1"/>
    <w:lsdException w:name="HTML Keyboard" w:semiHidden="1" w:uiPriority="19" w:unhideWhenUsed="1"/>
    <w:lsdException w:name="HTML Preformatted" w:semiHidden="1" w:uiPriority="19" w:unhideWhenUsed="1"/>
    <w:lsdException w:name="HTML Sample" w:semiHidden="1" w:uiPriority="19" w:unhideWhenUsed="1"/>
    <w:lsdException w:name="HTML Typewriter" w:semiHidden="1" w:uiPriority="19" w:unhideWhenUsed="1"/>
    <w:lsdException w:name="HTML Variable" w:semiHidden="1" w:uiPriority="19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234"/>
    <w:rPr>
      <w:rFonts w:asciiTheme="minorHAnsi" w:hAnsiTheme="minorHAnsi"/>
      <w:color w:val="365F91" w:themeColor="accent1" w:themeShade="BF"/>
      <w:sz w:val="18"/>
    </w:rPr>
  </w:style>
  <w:style w:type="paragraph" w:styleId="Heading1">
    <w:name w:val="heading 1"/>
    <w:basedOn w:val="Normal"/>
    <w:next w:val="Normal"/>
    <w:uiPriority w:val="9"/>
    <w:qFormat/>
    <w:rsid w:val="0063617D"/>
    <w:pPr>
      <w:ind w:left="144"/>
      <w:outlineLvl w:val="0"/>
    </w:pPr>
    <w:rPr>
      <w:rFonts w:asciiTheme="majorHAnsi" w:hAnsiTheme="majorHAnsi" w:cs="Arial"/>
      <w:b/>
      <w:bCs/>
      <w:caps/>
      <w:color w:val="FFFFFF" w:themeColor="background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248C"/>
    <w:pPr>
      <w:jc w:val="center"/>
      <w:outlineLvl w:val="1"/>
    </w:pPr>
    <w:rPr>
      <w:rFonts w:asciiTheme="majorHAnsi" w:hAnsiTheme="majorHAnsi"/>
      <w:b/>
      <w:color w:val="244061" w:themeColor="accent1" w:themeShade="80"/>
    </w:rPr>
  </w:style>
  <w:style w:type="paragraph" w:styleId="Heading3">
    <w:name w:val="heading 3"/>
    <w:basedOn w:val="Normal"/>
    <w:next w:val="Normal"/>
    <w:uiPriority w:val="9"/>
    <w:qFormat/>
    <w:rsid w:val="0063617D"/>
    <w:pPr>
      <w:keepNext/>
      <w:outlineLvl w:val="2"/>
    </w:pPr>
    <w:rPr>
      <w:rFonts w:asciiTheme="majorHAnsi" w:hAnsiTheme="majorHAnsi" w:cs="Arial"/>
      <w:b/>
      <w:bCs/>
      <w:color w:val="FFFFFF" w:themeColor="background1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9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9F6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9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9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9F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9F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vening">
    <w:name w:val="Evening"/>
    <w:basedOn w:val="Normal"/>
    <w:next w:val="AppointmentText"/>
    <w:uiPriority w:val="99"/>
    <w:unhideWhenUsed/>
    <w:qFormat/>
    <w:rsid w:val="00CC2AA4"/>
    <w:pPr>
      <w:spacing w:before="20"/>
    </w:pPr>
    <w:rPr>
      <w:b/>
      <w:color w:val="244061" w:themeColor="accent1" w:themeShade="80"/>
    </w:rPr>
  </w:style>
  <w:style w:type="paragraph" w:customStyle="1" w:styleId="Time">
    <w:name w:val="Time"/>
    <w:basedOn w:val="Normal"/>
    <w:uiPriority w:val="13"/>
    <w:qFormat/>
    <w:rsid w:val="00A4248C"/>
    <w:pPr>
      <w:spacing w:before="20"/>
      <w:jc w:val="right"/>
    </w:pPr>
    <w:rPr>
      <w:color w:val="244061" w:themeColor="accent1" w:themeShade="80"/>
      <w:sz w:val="16"/>
      <w:szCs w:val="18"/>
    </w:rPr>
  </w:style>
  <w:style w:type="paragraph" w:customStyle="1" w:styleId="Dates">
    <w:name w:val="Dates"/>
    <w:basedOn w:val="Normal"/>
    <w:uiPriority w:val="12"/>
    <w:qFormat/>
    <w:rsid w:val="002521C2"/>
    <w:pPr>
      <w:jc w:val="right"/>
    </w:pPr>
    <w:rPr>
      <w:b/>
    </w:rPr>
  </w:style>
  <w:style w:type="paragraph" w:styleId="BalloonText">
    <w:name w:val="Balloon Text"/>
    <w:basedOn w:val="Normal"/>
    <w:uiPriority w:val="99"/>
    <w:semiHidden/>
    <w:unhideWhenUsed/>
    <w:rsid w:val="001F57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D79F6"/>
    <w:rPr>
      <w:rFonts w:asciiTheme="majorHAnsi" w:hAnsiTheme="majorHAnsi"/>
      <w:b/>
      <w:color w:val="244061" w:themeColor="accent1" w:themeShade="80"/>
      <w:sz w:val="18"/>
    </w:rPr>
  </w:style>
  <w:style w:type="paragraph" w:customStyle="1" w:styleId="AppointmentText">
    <w:name w:val="Appointment Text"/>
    <w:basedOn w:val="Normal"/>
    <w:uiPriority w:val="14"/>
    <w:unhideWhenUsed/>
    <w:qFormat/>
    <w:rsid w:val="002521C2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0E31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76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9F6"/>
    <w:rPr>
      <w:rFonts w:asciiTheme="minorHAnsi" w:hAnsiTheme="minorHAnsi"/>
      <w:color w:val="365F91" w:themeColor="accent1" w:themeShade="BF"/>
      <w:sz w:val="18"/>
    </w:rPr>
  </w:style>
  <w:style w:type="paragraph" w:styleId="Footer">
    <w:name w:val="footer"/>
    <w:basedOn w:val="Normal"/>
    <w:link w:val="FooterChar"/>
    <w:uiPriority w:val="99"/>
    <w:unhideWhenUsed/>
    <w:rsid w:val="007E76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9F6"/>
    <w:rPr>
      <w:rFonts w:asciiTheme="minorHAnsi" w:hAnsiTheme="minorHAnsi"/>
      <w:color w:val="365F91" w:themeColor="accent1" w:themeShade="BF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9F6"/>
    <w:rPr>
      <w:rFonts w:asciiTheme="majorHAnsi" w:eastAsiaTheme="majorEastAsia" w:hAnsiTheme="majorHAnsi" w:cstheme="majorBidi"/>
      <w:i/>
      <w:iCs/>
      <w:color w:val="365F91" w:themeColor="accent1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9F6"/>
    <w:rPr>
      <w:rFonts w:asciiTheme="majorHAnsi" w:eastAsiaTheme="majorEastAsia" w:hAnsiTheme="majorHAnsi" w:cstheme="majorBidi"/>
      <w:color w:val="365F91" w:themeColor="accent1" w:themeShade="BF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9F6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9F6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9F6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9F6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Index1">
    <w:name w:val="index 1"/>
    <w:basedOn w:val="Normal"/>
    <w:next w:val="Normal"/>
    <w:autoRedefine/>
    <w:uiPriority w:val="19"/>
    <w:semiHidden/>
    <w:unhideWhenUsed/>
    <w:rsid w:val="003D79F6"/>
    <w:pPr>
      <w:ind w:left="180" w:hanging="180"/>
    </w:pPr>
  </w:style>
  <w:style w:type="paragraph" w:styleId="MessageHeader">
    <w:name w:val="Message Header"/>
    <w:basedOn w:val="Normal"/>
    <w:link w:val="MessageHeaderChar"/>
    <w:uiPriority w:val="19"/>
    <w:semiHidden/>
    <w:unhideWhenUsed/>
    <w:rsid w:val="003D79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sid w:val="003D79F6"/>
    <w:rPr>
      <w:rFonts w:asciiTheme="majorHAnsi" w:eastAsiaTheme="majorEastAsia" w:hAnsiTheme="majorHAnsi" w:cstheme="majorBidi"/>
      <w:color w:val="244061" w:themeColor="accent1" w:themeShade="80"/>
      <w:sz w:val="24"/>
      <w:szCs w:val="24"/>
      <w:shd w:val="pct20" w:color="auto" w:fill="auto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79F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79F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79F6"/>
    <w:rPr>
      <w:rFonts w:asciiTheme="minorHAnsi" w:hAnsiTheme="minorHAnsi"/>
      <w:i/>
      <w:iCs/>
      <w:color w:val="365F91" w:themeColor="accent1" w:themeShade="BF"/>
      <w:sz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79F6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D79F6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9F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9F6"/>
    <w:rPr>
      <w:rFonts w:asciiTheme="minorHAnsi" w:hAnsiTheme="minorHAnsi"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79F6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kay52\Downloads\TF0280705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EDED459C5F40F09D4619C26DCAD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23A62-CF8E-496B-9490-707BA7ED374B}"/>
      </w:docPartPr>
      <w:docPartBody>
        <w:p w:rsidR="00000000" w:rsidRDefault="004C6371">
          <w:pPr>
            <w:pStyle w:val="0FEDED459C5F40F09D4619C26DCAD839"/>
          </w:pPr>
          <w:r w:rsidRPr="0063617D">
            <w:t>Mon</w:t>
          </w:r>
        </w:p>
      </w:docPartBody>
    </w:docPart>
    <w:docPart>
      <w:docPartPr>
        <w:name w:val="D079BD4A64BC4A1D838EC2F49DE4B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DDE24-EA0F-4D2A-A9BB-5F3F1953E327}"/>
      </w:docPartPr>
      <w:docPartBody>
        <w:p w:rsidR="00000000" w:rsidRDefault="004C6371">
          <w:pPr>
            <w:pStyle w:val="D079BD4A64BC4A1D838EC2F49DE4BC5B"/>
          </w:pPr>
          <w:r w:rsidRPr="0063617D">
            <w:t>Tue</w:t>
          </w:r>
        </w:p>
      </w:docPartBody>
    </w:docPart>
    <w:docPart>
      <w:docPartPr>
        <w:name w:val="1F399DC2741E4A61865749DF16147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AED2-C51C-4392-86AC-8F7788F6AC9B}"/>
      </w:docPartPr>
      <w:docPartBody>
        <w:p w:rsidR="00000000" w:rsidRDefault="004C6371">
          <w:pPr>
            <w:pStyle w:val="1F399DC2741E4A61865749DF16147AE4"/>
          </w:pPr>
          <w:r w:rsidRPr="0063617D">
            <w:t>Wed</w:t>
          </w:r>
        </w:p>
      </w:docPartBody>
    </w:docPart>
    <w:docPart>
      <w:docPartPr>
        <w:name w:val="71D4925AD83F45A09901A1DD7B718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B0978-1F72-49D5-A08B-6546C3DC48A8}"/>
      </w:docPartPr>
      <w:docPartBody>
        <w:p w:rsidR="00000000" w:rsidRDefault="004C6371">
          <w:pPr>
            <w:pStyle w:val="71D4925AD83F45A09901A1DD7B718CFD"/>
          </w:pPr>
          <w:r w:rsidRPr="0063617D">
            <w:t>Thur</w:t>
          </w:r>
        </w:p>
      </w:docPartBody>
    </w:docPart>
    <w:docPart>
      <w:docPartPr>
        <w:name w:val="A5EB4B667CC54A3ABE589332AE1C1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FFB95-F84A-4D6A-B751-C78F11B1067E}"/>
      </w:docPartPr>
      <w:docPartBody>
        <w:p w:rsidR="00000000" w:rsidRDefault="004C6371">
          <w:pPr>
            <w:pStyle w:val="A5EB4B667CC54A3ABE589332AE1C1F49"/>
          </w:pPr>
          <w:r w:rsidRPr="0063617D">
            <w:t>Fri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71"/>
    <w:rsid w:val="004C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D1B7C5FD4543DE84713D343734F708">
    <w:name w:val="DBD1B7C5FD4543DE84713D343734F708"/>
  </w:style>
  <w:style w:type="paragraph" w:customStyle="1" w:styleId="4851A624600B478BB12F405B17A71543">
    <w:name w:val="4851A624600B478BB12F405B17A71543"/>
  </w:style>
  <w:style w:type="paragraph" w:customStyle="1" w:styleId="796E919FD59440109BE45214946FEEA7">
    <w:name w:val="796E919FD59440109BE45214946FEEA7"/>
  </w:style>
  <w:style w:type="paragraph" w:customStyle="1" w:styleId="2D4AFC1D26A3484FBA03C679EC4EDF16">
    <w:name w:val="2D4AFC1D26A3484FBA03C679EC4EDF16"/>
  </w:style>
  <w:style w:type="paragraph" w:customStyle="1" w:styleId="15229C88069342019EAFB791D2917DD8">
    <w:name w:val="15229C88069342019EAFB791D2917DD8"/>
  </w:style>
  <w:style w:type="paragraph" w:customStyle="1" w:styleId="71D4AA90CCA9460C98A134D2A36C9120">
    <w:name w:val="71D4AA90CCA9460C98A134D2A36C9120"/>
  </w:style>
  <w:style w:type="paragraph" w:customStyle="1" w:styleId="E8017AF7DCC84613AF297CFDE2E1725D">
    <w:name w:val="E8017AF7DCC84613AF297CFDE2E1725D"/>
  </w:style>
  <w:style w:type="paragraph" w:customStyle="1" w:styleId="307422C6E6324E71AAC1C4018FBC27CB">
    <w:name w:val="307422C6E6324E71AAC1C4018FBC27CB"/>
  </w:style>
  <w:style w:type="paragraph" w:customStyle="1" w:styleId="0FEDED459C5F40F09D4619C26DCAD839">
    <w:name w:val="0FEDED459C5F40F09D4619C26DCAD839"/>
  </w:style>
  <w:style w:type="paragraph" w:customStyle="1" w:styleId="7482508BF09C4A10B6F56703EE9674D9">
    <w:name w:val="7482508BF09C4A10B6F56703EE9674D9"/>
  </w:style>
  <w:style w:type="paragraph" w:customStyle="1" w:styleId="D079BD4A64BC4A1D838EC2F49DE4BC5B">
    <w:name w:val="D079BD4A64BC4A1D838EC2F49DE4BC5B"/>
  </w:style>
  <w:style w:type="paragraph" w:customStyle="1" w:styleId="1458E1C8A5D24C17846711D1F6D71C4F">
    <w:name w:val="1458E1C8A5D24C17846711D1F6D71C4F"/>
  </w:style>
  <w:style w:type="paragraph" w:customStyle="1" w:styleId="1F399DC2741E4A61865749DF16147AE4">
    <w:name w:val="1F399DC2741E4A61865749DF16147AE4"/>
  </w:style>
  <w:style w:type="paragraph" w:customStyle="1" w:styleId="DF8B63C33BA144AF8957EA18F837CF5B">
    <w:name w:val="DF8B63C33BA144AF8957EA18F837CF5B"/>
  </w:style>
  <w:style w:type="paragraph" w:customStyle="1" w:styleId="71D4925AD83F45A09901A1DD7B718CFD">
    <w:name w:val="71D4925AD83F45A09901A1DD7B718CFD"/>
  </w:style>
  <w:style w:type="paragraph" w:customStyle="1" w:styleId="87CFBF31B6AC4C7EB86A4336EE2B6F93">
    <w:name w:val="87CFBF31B6AC4C7EB86A4336EE2B6F93"/>
  </w:style>
  <w:style w:type="paragraph" w:customStyle="1" w:styleId="A5EB4B667CC54A3ABE589332AE1C1F49">
    <w:name w:val="A5EB4B667CC54A3ABE589332AE1C1F49"/>
  </w:style>
  <w:style w:type="paragraph" w:customStyle="1" w:styleId="D56ADE11A79745F2A5436FA6051A44C9">
    <w:name w:val="D56ADE11A79745F2A5436FA6051A44C9"/>
  </w:style>
  <w:style w:type="paragraph" w:customStyle="1" w:styleId="208D02984ADB42A9A18627F396E006AA">
    <w:name w:val="208D02984ADB42A9A18627F396E006AA"/>
  </w:style>
  <w:style w:type="paragraph" w:customStyle="1" w:styleId="C756A7412B7748F29A7A8F828A44F60A">
    <w:name w:val="C756A7412B7748F29A7A8F828A44F60A"/>
  </w:style>
  <w:style w:type="paragraph" w:customStyle="1" w:styleId="8C62F3B7C73143DC93F85FA33BB13D79">
    <w:name w:val="8C62F3B7C73143DC93F85FA33BB13D79"/>
  </w:style>
  <w:style w:type="paragraph" w:customStyle="1" w:styleId="0D7B45EA00AE4FE1BAFA83B894DD32F3">
    <w:name w:val="0D7B45EA00AE4FE1BAFA83B894DD32F3"/>
  </w:style>
  <w:style w:type="paragraph" w:customStyle="1" w:styleId="0249FEE88DAC40A080C4675F0439853C">
    <w:name w:val="0249FEE88DAC40A080C4675F04398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TF02807053.dotx</Template>
  <TotalTime>273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Brian Kenneth Mckay</cp:lastModifiedBy>
  <cp:revision>1</cp:revision>
  <cp:lastPrinted>2019-08-13T14:04:00Z</cp:lastPrinted>
  <dcterms:created xsi:type="dcterms:W3CDTF">2019-08-13T13:53:00Z</dcterms:created>
  <dcterms:modified xsi:type="dcterms:W3CDTF">2019-08-16T18:15:00Z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2018-06-11T06:06:15.8876295Z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